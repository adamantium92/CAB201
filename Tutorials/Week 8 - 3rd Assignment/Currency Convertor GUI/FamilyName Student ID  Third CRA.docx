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1DF" w:rsidRDefault="00CA31DF" w:rsidP="00CA31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31DF">
        <w:rPr>
          <w:rFonts w:ascii="Times New Roman" w:hAnsi="Times New Roman" w:cs="Times New Roman"/>
          <w:b/>
          <w:sz w:val="28"/>
          <w:szCs w:val="28"/>
        </w:rPr>
        <w:t>CAB201 Programming Principles</w:t>
      </w:r>
    </w:p>
    <w:p w:rsidR="0035029A" w:rsidRDefault="00B40588" w:rsidP="00CA31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Third</w:t>
      </w:r>
      <w:r w:rsidR="00BD18F2">
        <w:rPr>
          <w:rFonts w:ascii="Times New Roman" w:hAnsi="Times New Roman" w:cs="Times New Roman"/>
          <w:b/>
          <w:sz w:val="28"/>
          <w:szCs w:val="28"/>
        </w:rPr>
        <w:t xml:space="preserve"> 10%</w:t>
      </w:r>
      <w:r w:rsidR="00CA31DF">
        <w:rPr>
          <w:rFonts w:ascii="Times New Roman" w:hAnsi="Times New Roman" w:cs="Times New Roman"/>
          <w:b/>
          <w:sz w:val="28"/>
          <w:szCs w:val="28"/>
        </w:rPr>
        <w:t xml:space="preserve"> Assignment </w:t>
      </w:r>
      <w:r w:rsidR="00CA31DF" w:rsidRPr="00CA31DF">
        <w:rPr>
          <w:rFonts w:ascii="Times New Roman" w:hAnsi="Times New Roman" w:cs="Times New Roman"/>
          <w:b/>
          <w:sz w:val="28"/>
          <w:szCs w:val="28"/>
        </w:rPr>
        <w:t>Criteria Reference Assessment</w:t>
      </w:r>
    </w:p>
    <w:p w:rsidR="000B5C1A" w:rsidRDefault="00613575" w:rsidP="00CA31DF">
      <w:pPr>
        <w:rPr>
          <w:rFonts w:ascii="Times New Roman" w:hAnsi="Times New Roman" w:cs="Times New Roman"/>
          <w:b/>
          <w:sz w:val="24"/>
          <w:szCs w:val="24"/>
        </w:rPr>
      </w:pPr>
      <w:r w:rsidRPr="00613575">
        <w:rPr>
          <w:rFonts w:ascii="Times New Roman" w:hAnsi="Times New Roman" w:cs="Times New Roman"/>
          <w:b/>
          <w:sz w:val="24"/>
          <w:szCs w:val="24"/>
        </w:rPr>
        <w:t>Grades of 4 or higher assumes that the code contains no logic or run-time errors.</w:t>
      </w:r>
    </w:p>
    <w:p w:rsidR="000D6308" w:rsidRDefault="000D6308" w:rsidP="00CA31D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Student Name:</w:t>
      </w:r>
    </w:p>
    <w:p w:rsidR="000D6308" w:rsidRDefault="000D6308" w:rsidP="00CA31D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Student Id: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9"/>
        <w:gridCol w:w="2552"/>
        <w:gridCol w:w="2471"/>
      </w:tblGrid>
      <w:tr w:rsidR="000B5C1A" w:rsidTr="00B40588">
        <w:tc>
          <w:tcPr>
            <w:tcW w:w="4219" w:type="dxa"/>
          </w:tcPr>
          <w:p w:rsidR="000B5C1A" w:rsidRPr="00600ED0" w:rsidRDefault="00386DE6" w:rsidP="00B405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Program implements Conversion </w:t>
            </w:r>
            <w:r w:rsidR="00B40588">
              <w:rPr>
                <w:rFonts w:ascii="Times New Roman" w:hAnsi="Times New Roman" w:cs="Times New Roman"/>
                <w:b/>
                <w:sz w:val="28"/>
                <w:szCs w:val="28"/>
              </w:rPr>
              <w:t>Calculator with a GUI interface</w:t>
            </w:r>
          </w:p>
        </w:tc>
        <w:tc>
          <w:tcPr>
            <w:tcW w:w="2552" w:type="dxa"/>
          </w:tcPr>
          <w:p w:rsidR="000B5C1A" w:rsidRPr="00600ED0" w:rsidRDefault="000B5C1A" w:rsidP="0030154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0ED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Maximum Grade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Possible</w:t>
            </w:r>
          </w:p>
        </w:tc>
        <w:tc>
          <w:tcPr>
            <w:tcW w:w="2471" w:type="dxa"/>
          </w:tcPr>
          <w:p w:rsidR="000B5C1A" w:rsidRPr="00600ED0" w:rsidRDefault="000B5C1A" w:rsidP="0030154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Maximum Mark Possible</w:t>
            </w:r>
          </w:p>
        </w:tc>
      </w:tr>
      <w:tr w:rsidR="000B5C1A" w:rsidTr="00B40588">
        <w:tc>
          <w:tcPr>
            <w:tcW w:w="4219" w:type="dxa"/>
          </w:tcPr>
          <w:p w:rsidR="003C7CE7" w:rsidRDefault="003C7CE7" w:rsidP="003015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C1A" w:rsidRDefault="000B5C1A" w:rsidP="003015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contains compilation errors</w:t>
            </w:r>
          </w:p>
          <w:p w:rsidR="000B5C1A" w:rsidRDefault="000B5C1A" w:rsidP="003015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C7CE7" w:rsidRDefault="003C7CE7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C1A" w:rsidRDefault="000B5C1A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71" w:type="dxa"/>
          </w:tcPr>
          <w:p w:rsidR="003C7CE7" w:rsidRDefault="003C7CE7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C1A" w:rsidRDefault="00922851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B5C1A" w:rsidTr="00B40588">
        <w:tc>
          <w:tcPr>
            <w:tcW w:w="4219" w:type="dxa"/>
          </w:tcPr>
          <w:p w:rsidR="003C7CE7" w:rsidRDefault="003C7CE7" w:rsidP="00B405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B5C1A" w:rsidRDefault="00B40588" w:rsidP="00B40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6DE6">
              <w:rPr>
                <w:rFonts w:ascii="Times New Roman" w:hAnsi="Times New Roman" w:cs="Times New Roman"/>
                <w:b/>
                <w:sz w:val="24"/>
                <w:szCs w:val="24"/>
              </w:rPr>
              <w:t>Form1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has all specified controls but no event handlers </w:t>
            </w:r>
          </w:p>
          <w:p w:rsidR="003C7CE7" w:rsidRDefault="003C7CE7" w:rsidP="00B40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C7CE7" w:rsidRDefault="003C7CE7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C1A" w:rsidRDefault="00B40588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71" w:type="dxa"/>
          </w:tcPr>
          <w:p w:rsidR="003C7CE7" w:rsidRDefault="003C7CE7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C1A" w:rsidRDefault="00B40588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B5C1A" w:rsidTr="00B40588">
        <w:tc>
          <w:tcPr>
            <w:tcW w:w="4219" w:type="dxa"/>
          </w:tcPr>
          <w:p w:rsidR="003C7CE7" w:rsidRDefault="003C7CE7" w:rsidP="003015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C1A" w:rsidRDefault="00F93EF8" w:rsidP="003015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GUI performs one calculation with no error checking and </w:t>
            </w:r>
            <w:r w:rsidR="00B40588">
              <w:rPr>
                <w:rFonts w:ascii="Times New Roman" w:hAnsi="Times New Roman" w:cs="Times New Roman"/>
                <w:sz w:val="24"/>
                <w:szCs w:val="24"/>
              </w:rPr>
              <w:t>with all buttons enabled &amp; visible at one time</w:t>
            </w:r>
            <w:bookmarkStart w:id="0" w:name="_GoBack"/>
            <w:bookmarkEnd w:id="0"/>
          </w:p>
          <w:p w:rsidR="000B5C1A" w:rsidRDefault="000B5C1A" w:rsidP="003015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C7CE7" w:rsidRDefault="003C7CE7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C1A" w:rsidRDefault="000B5C1A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71" w:type="dxa"/>
          </w:tcPr>
          <w:p w:rsidR="003C7CE7" w:rsidRDefault="003C7CE7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C1A" w:rsidRDefault="00524516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40588" w:rsidTr="00B40588">
        <w:tc>
          <w:tcPr>
            <w:tcW w:w="4219" w:type="dxa"/>
          </w:tcPr>
          <w:p w:rsidR="003C7CE7" w:rsidRDefault="003C7CE7" w:rsidP="00F93E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0588" w:rsidRDefault="00F93EF8" w:rsidP="00F93E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 performs multiple calculation with error checking &amp; controls enabled and/or visible when required</w:t>
            </w:r>
          </w:p>
          <w:p w:rsidR="00EE64BA" w:rsidRDefault="00EE64BA" w:rsidP="00F93E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64BA" w:rsidRDefault="00EE64BA" w:rsidP="00F93E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64BA">
              <w:rPr>
                <w:rFonts w:ascii="Times New Roman" w:hAnsi="Times New Roman" w:cs="Times New Roman"/>
                <w:b/>
                <w:sz w:val="24"/>
                <w:szCs w:val="24"/>
              </w:rPr>
              <w:t>Form1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contains no program logic</w:t>
            </w:r>
          </w:p>
          <w:p w:rsidR="003C7CE7" w:rsidRDefault="003C7CE7" w:rsidP="00F93E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C7CE7" w:rsidRDefault="003C7CE7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0588" w:rsidRDefault="00B40588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3C5D62">
              <w:rPr>
                <w:rFonts w:ascii="Times New Roman" w:hAnsi="Times New Roman" w:cs="Times New Roman"/>
                <w:sz w:val="24"/>
                <w:szCs w:val="24"/>
              </w:rPr>
              <w:t>/7</w:t>
            </w:r>
          </w:p>
        </w:tc>
        <w:tc>
          <w:tcPr>
            <w:tcW w:w="2471" w:type="dxa"/>
          </w:tcPr>
          <w:p w:rsidR="003C7CE7" w:rsidRDefault="003C7CE7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0588" w:rsidRDefault="00B40588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45334D">
              <w:rPr>
                <w:rFonts w:ascii="Times New Roman" w:hAnsi="Times New Roman" w:cs="Times New Roman"/>
                <w:sz w:val="24"/>
                <w:szCs w:val="24"/>
              </w:rPr>
              <w:t>/9</w:t>
            </w:r>
          </w:p>
        </w:tc>
      </w:tr>
      <w:tr w:rsidR="000B5C1A" w:rsidTr="00B40588">
        <w:tc>
          <w:tcPr>
            <w:tcW w:w="4219" w:type="dxa"/>
          </w:tcPr>
          <w:p w:rsidR="003C7CE7" w:rsidRDefault="003C7CE7" w:rsidP="003015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C1A" w:rsidRDefault="00F93EF8" w:rsidP="003015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per previous requirement  for a grade of 6</w:t>
            </w:r>
            <w:r w:rsidR="003C5D62">
              <w:rPr>
                <w:rFonts w:ascii="Times New Roman" w:hAnsi="Times New Roman" w:cs="Times New Roman"/>
                <w:sz w:val="24"/>
                <w:szCs w:val="24"/>
              </w:rPr>
              <w:t>/7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the addition of</w:t>
            </w:r>
            <w:r w:rsidR="003C5D62">
              <w:rPr>
                <w:rFonts w:ascii="Times New Roman" w:hAnsi="Times New Roman" w:cs="Times New Roman"/>
                <w:sz w:val="24"/>
                <w:szCs w:val="24"/>
              </w:rPr>
              <w:t xml:space="preserve"> the following:</w:t>
            </w:r>
          </w:p>
          <w:p w:rsidR="003C5D62" w:rsidRDefault="003C5D62" w:rsidP="003015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C1A" w:rsidRDefault="00386DE6" w:rsidP="00386DE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CE7">
              <w:rPr>
                <w:rFonts w:ascii="Times New Roman" w:hAnsi="Times New Roman" w:cs="Times New Roman"/>
                <w:b/>
                <w:sz w:val="24"/>
                <w:szCs w:val="24"/>
              </w:rPr>
              <w:t>Curency_Exchange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C5D62">
              <w:rPr>
                <w:rFonts w:ascii="Times New Roman" w:hAnsi="Times New Roman" w:cs="Times New Roman"/>
                <w:sz w:val="24"/>
                <w:szCs w:val="24"/>
              </w:rPr>
              <w:t>code 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 at least one</w:t>
            </w:r>
            <w:r w:rsidR="00F93EF8">
              <w:rPr>
                <w:rFonts w:ascii="Times New Roman" w:hAnsi="Times New Roman" w:cs="Times New Roman"/>
                <w:sz w:val="24"/>
                <w:szCs w:val="24"/>
              </w:rPr>
              <w:t xml:space="preserve"> method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C7CE7">
              <w:rPr>
                <w:rFonts w:ascii="Times New Roman" w:hAnsi="Times New Roman" w:cs="Times New Roman"/>
                <w:sz w:val="24"/>
                <w:szCs w:val="24"/>
              </w:rPr>
              <w:t xml:space="preserve">which performs the calculation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which has a method comment including pre and post conditions</w:t>
            </w:r>
          </w:p>
          <w:p w:rsidR="003C7CE7" w:rsidRDefault="003C7CE7" w:rsidP="003C7CE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7CE7" w:rsidRPr="00386DE6" w:rsidRDefault="003C7CE7" w:rsidP="003C7CE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C7CE7" w:rsidRDefault="003C7CE7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C1A" w:rsidRDefault="00F97690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71" w:type="dxa"/>
          </w:tcPr>
          <w:p w:rsidR="003C7CE7" w:rsidRDefault="003C7CE7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C1A" w:rsidRDefault="00F97690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CA31DF" w:rsidRDefault="00CA31DF" w:rsidP="00CA31DF">
      <w:pPr>
        <w:rPr>
          <w:rFonts w:ascii="Times New Roman" w:hAnsi="Times New Roman" w:cs="Times New Roman"/>
          <w:b/>
          <w:sz w:val="28"/>
          <w:szCs w:val="28"/>
        </w:rPr>
      </w:pPr>
    </w:p>
    <w:p w:rsidR="00CA31DF" w:rsidRPr="00CA31DF" w:rsidRDefault="00CA31DF" w:rsidP="00CA31DF">
      <w:pPr>
        <w:rPr>
          <w:rFonts w:ascii="Times New Roman" w:hAnsi="Times New Roman" w:cs="Times New Roman"/>
          <w:b/>
          <w:sz w:val="28"/>
          <w:szCs w:val="28"/>
        </w:rPr>
      </w:pPr>
    </w:p>
    <w:sectPr w:rsidR="00CA31DF" w:rsidRPr="00CA31DF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34B6" w:rsidRDefault="00AF34B6" w:rsidP="00CA31DF">
      <w:pPr>
        <w:spacing w:after="0" w:line="240" w:lineRule="auto"/>
      </w:pPr>
      <w:r>
        <w:separator/>
      </w:r>
    </w:p>
  </w:endnote>
  <w:endnote w:type="continuationSeparator" w:id="0">
    <w:p w:rsidR="00AF34B6" w:rsidRDefault="00AF34B6" w:rsidP="00CA3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5C1A" w:rsidRDefault="000B5C1A">
    <w:pPr>
      <w:pStyle w:val="Footer"/>
      <w:jc w:val="center"/>
    </w:pPr>
  </w:p>
  <w:p w:rsidR="00CA31DF" w:rsidRDefault="00CA31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34B6" w:rsidRDefault="00AF34B6" w:rsidP="00CA31DF">
      <w:pPr>
        <w:spacing w:after="0" w:line="240" w:lineRule="auto"/>
      </w:pPr>
      <w:r>
        <w:separator/>
      </w:r>
    </w:p>
  </w:footnote>
  <w:footnote w:type="continuationSeparator" w:id="0">
    <w:p w:rsidR="00AF34B6" w:rsidRDefault="00AF34B6" w:rsidP="00CA31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F029B"/>
    <w:multiLevelType w:val="hybridMultilevel"/>
    <w:tmpl w:val="26B07F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1DF"/>
    <w:rsid w:val="00082B62"/>
    <w:rsid w:val="000B5C1A"/>
    <w:rsid w:val="000D6308"/>
    <w:rsid w:val="000E00A7"/>
    <w:rsid w:val="0020641C"/>
    <w:rsid w:val="00257132"/>
    <w:rsid w:val="0026326E"/>
    <w:rsid w:val="002B7CE4"/>
    <w:rsid w:val="00321C6D"/>
    <w:rsid w:val="003430EF"/>
    <w:rsid w:val="00386DE6"/>
    <w:rsid w:val="003C5D62"/>
    <w:rsid w:val="003C7CE7"/>
    <w:rsid w:val="0045334D"/>
    <w:rsid w:val="00524516"/>
    <w:rsid w:val="005F102A"/>
    <w:rsid w:val="00600ED0"/>
    <w:rsid w:val="00613575"/>
    <w:rsid w:val="006440C8"/>
    <w:rsid w:val="0073698A"/>
    <w:rsid w:val="007B251D"/>
    <w:rsid w:val="00856B23"/>
    <w:rsid w:val="00875B76"/>
    <w:rsid w:val="008B6C1C"/>
    <w:rsid w:val="00922851"/>
    <w:rsid w:val="00982438"/>
    <w:rsid w:val="0099215B"/>
    <w:rsid w:val="009C722C"/>
    <w:rsid w:val="00A15819"/>
    <w:rsid w:val="00A36D6C"/>
    <w:rsid w:val="00AB75B2"/>
    <w:rsid w:val="00AF34B6"/>
    <w:rsid w:val="00B40588"/>
    <w:rsid w:val="00BD18F2"/>
    <w:rsid w:val="00C77854"/>
    <w:rsid w:val="00CA31DF"/>
    <w:rsid w:val="00CE1B04"/>
    <w:rsid w:val="00D33F41"/>
    <w:rsid w:val="00D970E2"/>
    <w:rsid w:val="00DA4062"/>
    <w:rsid w:val="00E15DA9"/>
    <w:rsid w:val="00E73F7C"/>
    <w:rsid w:val="00EE64BA"/>
    <w:rsid w:val="00F93EF8"/>
    <w:rsid w:val="00F97690"/>
    <w:rsid w:val="00FA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1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1DF"/>
  </w:style>
  <w:style w:type="paragraph" w:styleId="Footer">
    <w:name w:val="footer"/>
    <w:basedOn w:val="Normal"/>
    <w:link w:val="FooterChar"/>
    <w:uiPriority w:val="99"/>
    <w:unhideWhenUsed/>
    <w:rsid w:val="00CA31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1DF"/>
  </w:style>
  <w:style w:type="table" w:styleId="TableGrid">
    <w:name w:val="Table Grid"/>
    <w:basedOn w:val="TableNormal"/>
    <w:uiPriority w:val="59"/>
    <w:rsid w:val="00992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0E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1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1DF"/>
  </w:style>
  <w:style w:type="paragraph" w:styleId="Footer">
    <w:name w:val="footer"/>
    <w:basedOn w:val="Normal"/>
    <w:link w:val="FooterChar"/>
    <w:uiPriority w:val="99"/>
    <w:unhideWhenUsed/>
    <w:rsid w:val="00CA31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1DF"/>
  </w:style>
  <w:style w:type="table" w:styleId="TableGrid">
    <w:name w:val="Table Grid"/>
    <w:basedOn w:val="TableNormal"/>
    <w:uiPriority w:val="59"/>
    <w:rsid w:val="00992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0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39E23113.dotm</Template>
  <TotalTime>175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QUT</Company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roggenka</dc:creator>
  <cp:lastModifiedBy>roggenka</cp:lastModifiedBy>
  <cp:revision>33</cp:revision>
  <cp:lastPrinted>2015-04-13T23:44:00Z</cp:lastPrinted>
  <dcterms:created xsi:type="dcterms:W3CDTF">2014-08-02T11:10:00Z</dcterms:created>
  <dcterms:modified xsi:type="dcterms:W3CDTF">2015-04-14T00:42:00Z</dcterms:modified>
</cp:coreProperties>
</file>